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bookmarkStart w:id="0" w:name="_GoBack"/>
      <w:bookmarkEnd w:id="0"/>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305435"/>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${n_convenio}</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24.05pt;width:151.85pt;z-index:251659264;mso-width-relative:page;mso-height-relative:page;" fillcolor="#FFFFFF" filled="t" stroked="t" coordsize="21600,21600" o:gfxdata="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rhAGVd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${n_convenio}</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 xml:space="preserve">D./Dña. ${nombre_director} ${apellidos_director} con D.N.I. ${dni_director} como Director/a del centro docente ${nombre_centro_docente} Código de Centro ${codigo_centro_docente} localizado en ${localidad_centro_docente} provincia de ${provincia_centro_docente} , calle/plaza ${direccion_centro_docente} C.P. ${cp_centro_docente} , con C.I.F. ${cif_centro_docente}, Teléfono ${tfno_centro_docente}, e-mail ${email_centro_docente}.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 xml:space="preserve">D./Dña. ${nombre_representante_empresa} ${apellidos_representante_empresa} con D.N.I. ${dni_representante_empresa} como representante legal de la Empresa/Agrupación de empresas, Entidad colaboradora ${nombre_empresa} localizada en ${localidad_empresa} provincia de ${provincia_empresa} calle/plaza ${direccion_empresa}  C.P.  ${cp_empresa},  con C.I.F. ${cif_empresa}, Teléfono ${tfno_empresa}, e-mail ${email_empresa}.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${localidad_centro_docente} a ${dia_actual} de ${mes_actual} 20${anio_actual}</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2.jpg"/>
          <wp:cNvGraphicFramePr/>
          <a:graphic xmlns:a="http://schemas.openxmlformats.org/drawingml/2006/main">
            <a:graphicData uri="http://schemas.openxmlformats.org/drawingml/2006/picture">
              <pic:pic xmlns:pic="http://schemas.openxmlformats.org/drawingml/2006/picture">
                <pic:nvPicPr>
                  <pic:cNvPr id="12" name="image2.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1.jpg"/>
          <wp:cNvGraphicFramePr/>
          <a:graphic xmlns:a="http://schemas.openxmlformats.org/drawingml/2006/main">
            <a:graphicData uri="http://schemas.openxmlformats.org/drawingml/2006/picture">
              <pic:pic xmlns:pic="http://schemas.openxmlformats.org/drawingml/2006/picture">
                <pic:nvPicPr>
                  <pic:cNvPr id="11" name="image1.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8CF6"/>
    <w:multiLevelType w:val="multilevel"/>
    <w:tmpl w:val="BFDC8CF6"/>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abstractNum w:abstractNumId="1">
    <w:nsid w:val="FBEF6D25"/>
    <w:multiLevelType w:val="multilevel"/>
    <w:tmpl w:val="FBEF6D25"/>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ompat>
    <w:compatSetting w:name="compatibilityMode" w:uri="http://schemas.microsoft.com/office/word" w:val="15"/>
  </w:compat>
  <w:rsids>
    <w:rsidRoot w:val="4BBD7210"/>
    <w:rsid w:val="4BBD72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lang/>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lang/>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lang/>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lang/>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lang/>
    </w:rPr>
  </w:style>
  <w:style w:type="paragraph" w:styleId="14">
    <w:name w:val="footer"/>
    <w:basedOn w:val="1"/>
    <w:qFormat/>
    <w:uiPriority w:val="0"/>
    <w:pPr>
      <w:tabs>
        <w:tab w:val="center" w:pos="4252"/>
        <w:tab w:val="right" w:pos="8504"/>
      </w:tabs>
    </w:pPr>
  </w:style>
  <w:style w:type="paragraph" w:styleId="15">
    <w:name w:val="header"/>
    <w:basedOn w:val="1"/>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lang/>
    </w:rPr>
  </w:style>
  <w:style w:type="table" w:customStyle="1" w:styleId="18">
    <w:name w:val="Table Normal1"/>
    <w:qFormat/>
    <w:uiPriority w:val="0"/>
  </w:style>
  <w:style w:type="character" w:customStyle="1" w:styleId="19">
    <w:name w:val="Título Car"/>
    <w:link w:val="17"/>
    <w:uiPriority w:val="0"/>
    <w:rPr>
      <w:rFonts w:ascii="TmsRmn 9pt Bold" w:hAnsi="TmsRmn 9pt Bold"/>
      <w:b/>
      <w:spacing w:val="-2"/>
      <w:sz w:val="18"/>
      <w:lang/>
    </w:rPr>
  </w:style>
  <w:style w:type="character" w:customStyle="1" w:styleId="20">
    <w:name w:val="Texto independiente Car"/>
    <w:link w:val="11"/>
    <w:qFormat/>
    <w:uiPriority w:val="0"/>
    <w:rPr>
      <w:rFonts w:ascii="TmsRmn 9pt Bold" w:hAnsi="TmsRmn 9pt Bold"/>
      <w:b/>
      <w:spacing w:val="-2"/>
      <w:sz w:val="18"/>
      <w:lang/>
    </w:rPr>
  </w:style>
  <w:style w:type="character" w:customStyle="1" w:styleId="21">
    <w:name w:val="Sangría de texto normal Car"/>
    <w:link w:val="13"/>
    <w:qFormat/>
    <w:uiPriority w:val="0"/>
    <w:rPr>
      <w:rFonts w:ascii="TmsRmn 9pt Bold" w:hAnsi="TmsRmn 9pt Bold"/>
      <w:b/>
      <w:spacing w:val="-2"/>
      <w:sz w:val="18"/>
      <w:lang/>
    </w:rPr>
  </w:style>
  <w:style w:type="character" w:customStyle="1" w:styleId="22">
    <w:name w:val="Texto independiente 2 Car"/>
    <w:link w:val="12"/>
    <w:qFormat/>
    <w:uiPriority w:val="0"/>
    <w:rPr>
      <w:rFonts w:ascii="TmsRmn 9pt Bold" w:hAnsi="TmsRmn 9pt Bold"/>
      <w:spacing w:val="-2"/>
      <w:sz w:val="18"/>
      <w:lang/>
    </w:rPr>
  </w:style>
  <w:style w:type="character" w:customStyle="1" w:styleId="23">
    <w:name w:val="Texto de globo Car"/>
    <w:link w:val="10"/>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var/www/html/SERVIDOR/Laravel/ejemploWord/public/anexo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anexo0.dotx</Template>
  <Pages>3</Pages>
  <Words>1353</Words>
  <Characters>8010</Characters>
  <TotalTime>0</TotalTime>
  <ScaleCrop>false</ScaleCrop>
  <LinksUpToDate>false</LinksUpToDate>
  <CharactersWithSpaces>9463</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2022-01-19T10:21:00Z</dcterms:created>
  <dc:creator>alumno</dc:creator>
  <cp:lastModifiedBy>alumno</cp:lastModifiedBy>
  <dcterms:modified xsi:type="dcterms:W3CDTF">2022-01-19T10:21:43Z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